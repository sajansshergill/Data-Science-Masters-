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799DE" w14:textId="77777777" w:rsidR="002C79E6" w:rsidRDefault="002C79E6" w:rsidP="002C79E6"/>
    <w:p w14:paraId="1026E731" w14:textId="77777777" w:rsidR="002C79E6" w:rsidRDefault="002C79E6" w:rsidP="002C79E6"/>
    <w:p w14:paraId="3F7FFAEC" w14:textId="77777777" w:rsidR="002C79E6" w:rsidRDefault="002C79E6" w:rsidP="002C79E6"/>
    <w:p w14:paraId="2BCA0B73" w14:textId="77777777" w:rsidR="002C79E6" w:rsidRDefault="002C79E6" w:rsidP="002C79E6"/>
    <w:p w14:paraId="0125FAD8" w14:textId="77777777" w:rsidR="002C79E6" w:rsidRDefault="002C79E6" w:rsidP="002C79E6"/>
    <w:p w14:paraId="2914EF8F" w14:textId="73CDB7DC" w:rsidR="6A36C4BF" w:rsidRPr="00B863FB" w:rsidRDefault="006B26BA" w:rsidP="00B863FB">
      <w:pPr>
        <w:pStyle w:val="Title"/>
      </w:pPr>
      <w:r>
        <w:t>HADOOP HDFS</w:t>
      </w:r>
    </w:p>
    <w:p w14:paraId="2337188B" w14:textId="5748678E" w:rsidR="201D26C8" w:rsidRDefault="201D26C8" w:rsidP="002C79E6">
      <w:pPr>
        <w:pStyle w:val="Subtitle"/>
      </w:pPr>
    </w:p>
    <w:p w14:paraId="13B55870" w14:textId="5507030B" w:rsidR="00A417C1" w:rsidRDefault="006B26BA" w:rsidP="002C79E6">
      <w:pPr>
        <w:pStyle w:val="Subtitle"/>
      </w:pPr>
      <w:r>
        <w:t>SAJAN SINGH SHERGILL</w:t>
      </w:r>
    </w:p>
    <w:p w14:paraId="2F0E8AE8" w14:textId="383303E4" w:rsidR="002C79E6" w:rsidRDefault="006B26BA" w:rsidP="002C79E6">
      <w:pPr>
        <w:pStyle w:val="Subtitle"/>
      </w:pPr>
      <w:r>
        <w:t>PACE UNIVERSITY</w:t>
      </w:r>
    </w:p>
    <w:p w14:paraId="5BF3A9AE" w14:textId="76C95835" w:rsidR="002C79E6" w:rsidRDefault="00662BF1" w:rsidP="002C79E6">
      <w:pPr>
        <w:pStyle w:val="Subtitle"/>
      </w:pPr>
      <w:r>
        <w:t>CS 623</w:t>
      </w:r>
      <w:r w:rsidR="002C79E6">
        <w:t xml:space="preserve"> </w:t>
      </w:r>
      <w:r w:rsidR="00212FB5">
        <w:t>DATABASE MANAGEMENT SYSTEMS</w:t>
      </w:r>
    </w:p>
    <w:p w14:paraId="2DC14DAB" w14:textId="7741AC49" w:rsidR="002C79E6" w:rsidRDefault="006B26BA" w:rsidP="002C79E6">
      <w:pPr>
        <w:pStyle w:val="Subtitle"/>
      </w:pPr>
      <w:r>
        <w:t>SHAHED MUSTAFA</w:t>
      </w:r>
    </w:p>
    <w:p w14:paraId="6BCD65FF" w14:textId="0123FDE5" w:rsidR="201D26C8" w:rsidRDefault="006B26BA" w:rsidP="002C79E6">
      <w:pPr>
        <w:pStyle w:val="Subtitle"/>
      </w:pPr>
      <w:r>
        <w:t>13</w:t>
      </w:r>
      <w:r w:rsidRPr="006B26BA">
        <w:rPr>
          <w:vertAlign w:val="superscript"/>
        </w:rPr>
        <w:t>TH</w:t>
      </w:r>
      <w:r>
        <w:t xml:space="preserve"> DECEMBER 2024</w:t>
      </w:r>
    </w:p>
    <w:p w14:paraId="41CECF6A" w14:textId="77777777" w:rsidR="201D26C8" w:rsidRDefault="201D26C8" w:rsidP="014CA2B6">
      <w:pPr>
        <w:pStyle w:val="Title2"/>
        <w:rPr>
          <w:rFonts w:ascii="Calibri" w:eastAsia="Calibri" w:hAnsi="Calibri" w:cs="Calibri"/>
          <w:szCs w:val="22"/>
        </w:rPr>
      </w:pPr>
    </w:p>
    <w:p w14:paraId="35F7DF03" w14:textId="77777777" w:rsidR="201D26C8" w:rsidRDefault="201D26C8" w:rsidP="014CA2B6">
      <w:pPr>
        <w:pStyle w:val="Title2"/>
        <w:rPr>
          <w:rFonts w:ascii="Calibri" w:eastAsia="Calibri" w:hAnsi="Calibri" w:cs="Calibri"/>
          <w:szCs w:val="22"/>
        </w:rPr>
      </w:pPr>
    </w:p>
    <w:p w14:paraId="01335733" w14:textId="77777777" w:rsidR="201D26C8" w:rsidRDefault="201D26C8" w:rsidP="014CA2B6">
      <w:pPr>
        <w:pStyle w:val="Title2"/>
        <w:rPr>
          <w:rFonts w:ascii="Calibri" w:eastAsia="Calibri" w:hAnsi="Calibri" w:cs="Calibri"/>
          <w:szCs w:val="22"/>
        </w:rPr>
      </w:pPr>
    </w:p>
    <w:p w14:paraId="29A50297" w14:textId="77777777" w:rsidR="201D26C8" w:rsidRDefault="201D26C8" w:rsidP="014CA2B6">
      <w:pPr>
        <w:pStyle w:val="Title2"/>
        <w:rPr>
          <w:rFonts w:ascii="Calibri" w:eastAsia="Calibri" w:hAnsi="Calibri" w:cs="Calibri"/>
          <w:szCs w:val="22"/>
        </w:rPr>
      </w:pPr>
    </w:p>
    <w:p w14:paraId="3A612423" w14:textId="77777777" w:rsidR="201D26C8" w:rsidRDefault="201D26C8" w:rsidP="014CA2B6">
      <w:pPr>
        <w:pStyle w:val="Title2"/>
        <w:rPr>
          <w:rFonts w:ascii="Calibri" w:eastAsia="Calibri" w:hAnsi="Calibri" w:cs="Calibri"/>
          <w:szCs w:val="22"/>
        </w:rPr>
      </w:pPr>
    </w:p>
    <w:p w14:paraId="3BB42A6B" w14:textId="77777777" w:rsidR="201D26C8" w:rsidRDefault="201D26C8" w:rsidP="014CA2B6">
      <w:pPr>
        <w:pStyle w:val="Title2"/>
        <w:rPr>
          <w:rFonts w:ascii="Calibri" w:eastAsia="Calibri" w:hAnsi="Calibri" w:cs="Calibri"/>
          <w:szCs w:val="22"/>
        </w:rPr>
      </w:pPr>
    </w:p>
    <w:p w14:paraId="09CC28FC" w14:textId="77777777" w:rsidR="201D26C8" w:rsidRDefault="201D26C8" w:rsidP="014CA2B6">
      <w:pPr>
        <w:pStyle w:val="Title2"/>
        <w:rPr>
          <w:rFonts w:ascii="Calibri" w:eastAsia="Calibri" w:hAnsi="Calibri" w:cs="Calibri"/>
          <w:szCs w:val="22"/>
        </w:rPr>
      </w:pPr>
    </w:p>
    <w:p w14:paraId="784D046A" w14:textId="77777777" w:rsidR="000D4642" w:rsidRDefault="000D4642">
      <w:pPr>
        <w:rPr>
          <w:rFonts w:ascii="Calibri" w:eastAsia="Calibri" w:hAnsi="Calibri" w:cs="Calibri"/>
          <w:szCs w:val="22"/>
        </w:rPr>
      </w:pPr>
      <w:r>
        <w:rPr>
          <w:rFonts w:ascii="Calibri" w:eastAsia="Calibri" w:hAnsi="Calibri" w:cs="Calibri"/>
          <w:szCs w:val="22"/>
        </w:rPr>
        <w:br w:type="page"/>
      </w:r>
    </w:p>
    <w:p w14:paraId="3DAF518A" w14:textId="044D519C" w:rsidR="00A417C1" w:rsidRDefault="00197F77" w:rsidP="00B863FB">
      <w:pPr>
        <w:pStyle w:val="SectionTitle"/>
      </w:pPr>
      <w:r>
        <w:lastRenderedPageBreak/>
        <w:t>Introduction to HDFS</w:t>
      </w:r>
    </w:p>
    <w:p w14:paraId="12484707" w14:textId="6A22F461" w:rsidR="009717B1" w:rsidRDefault="009717B1" w:rsidP="009717B1">
      <w:pPr>
        <w:ind w:firstLine="0"/>
      </w:pPr>
      <w:r w:rsidRPr="009717B1">
        <w:t xml:space="preserve">One essential part of the Apache Hadoop architecture is the Hadoop Distributed File System (HDFS), which was created especially to meet the storage requirements of massive data processing systems. It functions as a distributed file system that ensures high availability, fault tolerance, and scalability by storing enormous volumes of data over a cluster of commodity hardware nodes. HDFS, the foundation of the Hadoop ecosystem, is essential for controlling the amount, speed, and diversity of huge data. </w:t>
      </w:r>
      <w:r w:rsidRPr="009717B1">
        <w:br/>
      </w:r>
      <w:r w:rsidRPr="009717B1">
        <w:br/>
      </w:r>
      <w:proofErr w:type="gramStart"/>
      <w:r w:rsidRPr="009717B1">
        <w:t>In order to</w:t>
      </w:r>
      <w:proofErr w:type="gramEnd"/>
      <w:r w:rsidRPr="009717B1">
        <w:t xml:space="preserve"> address the difficulties presented by contemporary data processing, the open-source community developed Hadoop in response to Google's 2003 publication of the Google File System (GFS) article, which served as the basis for HDFS. It was designed to work with MapReduce, another component of Hadoop, which processes data in parallel across the distributed storage layer.</w:t>
      </w:r>
    </w:p>
    <w:p w14:paraId="3993702B" w14:textId="77777777" w:rsidR="009717B1" w:rsidRDefault="009717B1" w:rsidP="009717B1">
      <w:pPr>
        <w:ind w:firstLine="0"/>
      </w:pPr>
    </w:p>
    <w:p w14:paraId="777E3A8E" w14:textId="6899B446" w:rsidR="009717B1" w:rsidRPr="009717B1" w:rsidRDefault="009717B1" w:rsidP="009717B1">
      <w:pPr>
        <w:ind w:firstLine="0"/>
        <w:rPr>
          <w:b/>
          <w:bCs/>
        </w:rPr>
      </w:pPr>
      <w:r w:rsidRPr="009717B1">
        <w:rPr>
          <w:b/>
          <w:bCs/>
        </w:rPr>
        <w:t xml:space="preserve">How HDFS </w:t>
      </w:r>
      <w:proofErr w:type="gramStart"/>
      <w:r w:rsidRPr="009717B1">
        <w:rPr>
          <w:b/>
          <w:bCs/>
        </w:rPr>
        <w:t>Works</w:t>
      </w:r>
      <w:r w:rsidR="003B5423">
        <w:rPr>
          <w:b/>
          <w:bCs/>
        </w:rPr>
        <w:t>:-</w:t>
      </w:r>
      <w:proofErr w:type="gramEnd"/>
    </w:p>
    <w:p w14:paraId="40994987" w14:textId="77777777" w:rsidR="009717B1" w:rsidRPr="009717B1" w:rsidRDefault="009717B1" w:rsidP="009717B1">
      <w:pPr>
        <w:ind w:firstLine="0"/>
      </w:pPr>
      <w:r w:rsidRPr="009717B1">
        <w:t>HDFS is designed around the following principles:</w:t>
      </w:r>
    </w:p>
    <w:p w14:paraId="53A6A81E" w14:textId="77777777" w:rsidR="009717B1" w:rsidRPr="009717B1" w:rsidRDefault="009717B1" w:rsidP="009717B1">
      <w:pPr>
        <w:numPr>
          <w:ilvl w:val="0"/>
          <w:numId w:val="18"/>
        </w:numPr>
      </w:pPr>
      <w:r w:rsidRPr="009717B1">
        <w:rPr>
          <w:b/>
          <w:bCs/>
        </w:rPr>
        <w:t>Block Storage</w:t>
      </w:r>
      <w:r w:rsidRPr="009717B1">
        <w:t>: Large files are broken into smaller blocks, typically 128 MB or 256 MB in size, and distributed across the nodes in the cluster. This distribution enables parallel processing of data.</w:t>
      </w:r>
    </w:p>
    <w:p w14:paraId="3B8C6C34" w14:textId="77777777" w:rsidR="009717B1" w:rsidRPr="009717B1" w:rsidRDefault="009717B1" w:rsidP="009717B1">
      <w:pPr>
        <w:numPr>
          <w:ilvl w:val="0"/>
          <w:numId w:val="18"/>
        </w:numPr>
      </w:pPr>
      <w:r w:rsidRPr="009717B1">
        <w:rPr>
          <w:b/>
          <w:bCs/>
        </w:rPr>
        <w:t>Replication</w:t>
      </w:r>
      <w:r w:rsidRPr="009717B1">
        <w:t>: To ensure fault tolerance, each data block is replicated across multiple nodes. The default replication factor is three, meaning three copies of each block are stored in the cluster.</w:t>
      </w:r>
    </w:p>
    <w:p w14:paraId="151FD08C" w14:textId="77777777" w:rsidR="009717B1" w:rsidRPr="009717B1" w:rsidRDefault="009717B1" w:rsidP="009717B1">
      <w:pPr>
        <w:numPr>
          <w:ilvl w:val="0"/>
          <w:numId w:val="18"/>
        </w:numPr>
      </w:pPr>
      <w:r w:rsidRPr="009717B1">
        <w:rPr>
          <w:b/>
          <w:bCs/>
        </w:rPr>
        <w:t>Master-Slave Architecture</w:t>
      </w:r>
      <w:r w:rsidRPr="009717B1">
        <w:t>:</w:t>
      </w:r>
    </w:p>
    <w:p w14:paraId="0090538B" w14:textId="77777777" w:rsidR="009717B1" w:rsidRPr="009717B1" w:rsidRDefault="009717B1" w:rsidP="009717B1">
      <w:pPr>
        <w:numPr>
          <w:ilvl w:val="1"/>
          <w:numId w:val="18"/>
        </w:numPr>
      </w:pPr>
      <w:proofErr w:type="spellStart"/>
      <w:r w:rsidRPr="009717B1">
        <w:rPr>
          <w:b/>
          <w:bCs/>
        </w:rPr>
        <w:t>NameNode</w:t>
      </w:r>
      <w:proofErr w:type="spellEnd"/>
      <w:r w:rsidRPr="009717B1">
        <w:t>: The master node that manages the file system metadata, such as file locations, directories, and permissions.</w:t>
      </w:r>
    </w:p>
    <w:p w14:paraId="3BE1B651" w14:textId="77777777" w:rsidR="009717B1" w:rsidRPr="009717B1" w:rsidRDefault="009717B1" w:rsidP="009717B1">
      <w:pPr>
        <w:numPr>
          <w:ilvl w:val="1"/>
          <w:numId w:val="18"/>
        </w:numPr>
      </w:pPr>
      <w:proofErr w:type="spellStart"/>
      <w:r w:rsidRPr="009717B1">
        <w:rPr>
          <w:b/>
          <w:bCs/>
        </w:rPr>
        <w:t>DataNodes</w:t>
      </w:r>
      <w:proofErr w:type="spellEnd"/>
      <w:r w:rsidRPr="009717B1">
        <w:t xml:space="preserve">: Slave nodes that store the actual data blocks and report their status to the </w:t>
      </w:r>
      <w:proofErr w:type="spellStart"/>
      <w:r w:rsidRPr="009717B1">
        <w:t>NameNode</w:t>
      </w:r>
      <w:proofErr w:type="spellEnd"/>
      <w:r w:rsidRPr="009717B1">
        <w:t>.</w:t>
      </w:r>
    </w:p>
    <w:p w14:paraId="5D1C0B74" w14:textId="77777777" w:rsidR="009717B1" w:rsidRPr="009717B1" w:rsidRDefault="009717B1" w:rsidP="009717B1">
      <w:pPr>
        <w:numPr>
          <w:ilvl w:val="0"/>
          <w:numId w:val="18"/>
        </w:numPr>
      </w:pPr>
      <w:r w:rsidRPr="009717B1">
        <w:rPr>
          <w:b/>
          <w:bCs/>
        </w:rPr>
        <w:lastRenderedPageBreak/>
        <w:t>Write Once, Read Many</w:t>
      </w:r>
      <w:r w:rsidRPr="009717B1">
        <w:t>: Data is written to HDFS once and is typically not modified, simplifying the consistency model and improving performance for large-scale read operations.</w:t>
      </w:r>
    </w:p>
    <w:p w14:paraId="17F05821" w14:textId="77777777" w:rsidR="009717B1" w:rsidRPr="009717B1" w:rsidRDefault="009717B1" w:rsidP="009717B1">
      <w:pPr>
        <w:numPr>
          <w:ilvl w:val="0"/>
          <w:numId w:val="18"/>
        </w:numPr>
      </w:pPr>
      <w:r w:rsidRPr="009717B1">
        <w:rPr>
          <w:b/>
          <w:bCs/>
        </w:rPr>
        <w:t>Fault Tolerance and Recovery</w:t>
      </w:r>
      <w:r w:rsidRPr="009717B1">
        <w:t xml:space="preserve">: If a </w:t>
      </w:r>
      <w:proofErr w:type="spellStart"/>
      <w:r w:rsidRPr="009717B1">
        <w:t>DataNode</w:t>
      </w:r>
      <w:proofErr w:type="spellEnd"/>
      <w:r w:rsidRPr="009717B1">
        <w:t xml:space="preserve"> fails, the system automatically replicates the lost data from other nodes to maintain redundancy.</w:t>
      </w:r>
    </w:p>
    <w:p w14:paraId="6A236D27" w14:textId="77777777" w:rsidR="009717B1" w:rsidRDefault="009717B1" w:rsidP="009717B1">
      <w:pPr>
        <w:ind w:firstLine="0"/>
      </w:pPr>
    </w:p>
    <w:p w14:paraId="66A2EF95" w14:textId="52138075" w:rsidR="009717B1" w:rsidRPr="009717B1" w:rsidRDefault="009717B1" w:rsidP="009717B1">
      <w:pPr>
        <w:ind w:firstLine="0"/>
        <w:rPr>
          <w:b/>
          <w:bCs/>
        </w:rPr>
      </w:pPr>
      <w:r w:rsidRPr="009717B1">
        <w:rPr>
          <w:b/>
          <w:bCs/>
        </w:rPr>
        <w:t xml:space="preserve">Key Features of </w:t>
      </w:r>
      <w:proofErr w:type="gramStart"/>
      <w:r w:rsidRPr="009717B1">
        <w:rPr>
          <w:b/>
          <w:bCs/>
        </w:rPr>
        <w:t>HDFS</w:t>
      </w:r>
      <w:r w:rsidR="003B5423">
        <w:rPr>
          <w:b/>
          <w:bCs/>
        </w:rPr>
        <w:t>:-</w:t>
      </w:r>
      <w:proofErr w:type="gramEnd"/>
    </w:p>
    <w:p w14:paraId="13CE12F4" w14:textId="77777777" w:rsidR="009717B1" w:rsidRPr="009717B1" w:rsidRDefault="009717B1" w:rsidP="009717B1">
      <w:pPr>
        <w:numPr>
          <w:ilvl w:val="0"/>
          <w:numId w:val="19"/>
        </w:numPr>
      </w:pPr>
      <w:r w:rsidRPr="009717B1">
        <w:rPr>
          <w:b/>
          <w:bCs/>
        </w:rPr>
        <w:t>Scalability</w:t>
      </w:r>
      <w:r w:rsidRPr="009717B1">
        <w:t>: Easily expands storage and compute capabilities by adding new nodes.</w:t>
      </w:r>
    </w:p>
    <w:p w14:paraId="63B9DCBA" w14:textId="77777777" w:rsidR="009717B1" w:rsidRPr="009717B1" w:rsidRDefault="009717B1" w:rsidP="009717B1">
      <w:pPr>
        <w:numPr>
          <w:ilvl w:val="0"/>
          <w:numId w:val="19"/>
        </w:numPr>
      </w:pPr>
      <w:r w:rsidRPr="009717B1">
        <w:rPr>
          <w:b/>
          <w:bCs/>
        </w:rPr>
        <w:t>High Throughput</w:t>
      </w:r>
      <w:r w:rsidRPr="009717B1">
        <w:t>: Optimized for batch processing of large datasets.</w:t>
      </w:r>
    </w:p>
    <w:p w14:paraId="6C55AD59" w14:textId="77777777" w:rsidR="009717B1" w:rsidRPr="009717B1" w:rsidRDefault="009717B1" w:rsidP="009717B1">
      <w:pPr>
        <w:numPr>
          <w:ilvl w:val="0"/>
          <w:numId w:val="19"/>
        </w:numPr>
      </w:pPr>
      <w:r w:rsidRPr="009717B1">
        <w:rPr>
          <w:b/>
          <w:bCs/>
        </w:rPr>
        <w:t>Data Locality</w:t>
      </w:r>
      <w:r w:rsidRPr="009717B1">
        <w:t>: Processing tasks are moved to the nodes where data resides, reducing data transfer overhead.</w:t>
      </w:r>
    </w:p>
    <w:p w14:paraId="2DE8311C" w14:textId="77777777" w:rsidR="009717B1" w:rsidRPr="009717B1" w:rsidRDefault="009717B1" w:rsidP="009717B1">
      <w:pPr>
        <w:numPr>
          <w:ilvl w:val="0"/>
          <w:numId w:val="19"/>
        </w:numPr>
      </w:pPr>
      <w:r w:rsidRPr="009717B1">
        <w:rPr>
          <w:b/>
          <w:bCs/>
        </w:rPr>
        <w:t>Fault Tolerance</w:t>
      </w:r>
      <w:r w:rsidRPr="009717B1">
        <w:t>: Automatic data replication ensures resilience against hardware failures.</w:t>
      </w:r>
    </w:p>
    <w:p w14:paraId="3FB0C9BA" w14:textId="77777777" w:rsidR="009717B1" w:rsidRDefault="009717B1" w:rsidP="009717B1">
      <w:pPr>
        <w:numPr>
          <w:ilvl w:val="0"/>
          <w:numId w:val="19"/>
        </w:numPr>
      </w:pPr>
      <w:r w:rsidRPr="009717B1">
        <w:rPr>
          <w:b/>
          <w:bCs/>
        </w:rPr>
        <w:t>Compatibility</w:t>
      </w:r>
      <w:r w:rsidRPr="009717B1">
        <w:t>: HDFS integrates seamlessly with other tools in the Hadoop ecosystem, such as Hive, Pig, and Spark.</w:t>
      </w:r>
    </w:p>
    <w:p w14:paraId="523F3072" w14:textId="77777777" w:rsidR="003B5423" w:rsidRPr="009717B1" w:rsidRDefault="003B5423" w:rsidP="003B5423"/>
    <w:p w14:paraId="74AD3A36" w14:textId="3DFDEFA7" w:rsidR="009717B1" w:rsidRPr="009717B1" w:rsidRDefault="009717B1" w:rsidP="009717B1">
      <w:pPr>
        <w:ind w:firstLine="0"/>
      </w:pPr>
      <w:r w:rsidRPr="009717B1">
        <w:t>HDFS has become a cornerstone technology in big data analytics, empowering organizations to process vast datasets and derive valuable insights. Its architecture and operational principles have set the foundation for scalable and fault-tolerant data storage in distributed environments.</w:t>
      </w:r>
    </w:p>
    <w:p w14:paraId="2F1332DE" w14:textId="77777777" w:rsidR="009717B1" w:rsidRPr="009717B1" w:rsidRDefault="009717B1" w:rsidP="009717B1"/>
    <w:p w14:paraId="0268B995" w14:textId="77777777" w:rsidR="009717B1" w:rsidRDefault="009717B1" w:rsidP="003B5423">
      <w:pPr>
        <w:ind w:firstLine="0"/>
      </w:pPr>
      <w:r w:rsidRPr="009717B1">
        <w:t xml:space="preserve">Due to the growing significance of distributed computing and big data analytics, the Hadoop Distributed File System (HDFS) has attracted a lot of attention as a database-related topic. The foundation of the Hadoop ecosystem, HDFS is built to manage enormous volumes of unstructured data, allowing for scalable, fault-tolerant data processing and storage. It is now an essential part of industries struggling with ever-increasing data quantities because of its function in contemporary data processing and analytics. </w:t>
      </w:r>
    </w:p>
    <w:p w14:paraId="22C87F2B" w14:textId="5D326373" w:rsidR="00A417C1" w:rsidRPr="009717B1" w:rsidRDefault="009717B1" w:rsidP="003B5423">
      <w:pPr>
        <w:ind w:firstLine="0"/>
      </w:pPr>
      <w:r w:rsidRPr="003B5423">
        <w:rPr>
          <w:b/>
          <w:bCs/>
        </w:rPr>
        <w:lastRenderedPageBreak/>
        <w:t xml:space="preserve">The Reasons HDFS Is a New Database </w:t>
      </w:r>
      <w:proofErr w:type="gramStart"/>
      <w:r w:rsidRPr="003B5423">
        <w:rPr>
          <w:b/>
          <w:bCs/>
        </w:rPr>
        <w:t>Subject:</w:t>
      </w:r>
      <w:r w:rsidR="003B5423">
        <w:rPr>
          <w:b/>
          <w:bCs/>
        </w:rPr>
        <w:t>-</w:t>
      </w:r>
      <w:proofErr w:type="gramEnd"/>
      <w:r w:rsidRPr="003B5423">
        <w:rPr>
          <w:b/>
          <w:bCs/>
        </w:rPr>
        <w:br/>
      </w:r>
      <w:r w:rsidRPr="009717B1">
        <w:t>Big data's introduction has completely changed how businesses handle, store, and evaluate data. The three Vs of big data—volume, velocity, and variety—are difficult for traditional relational database systems to handle effectively. With its distributed storage and parallel processing features, HDFS is a solution designed to meet these difficulties. The following factors have made it a crucial database topic:</w:t>
      </w:r>
    </w:p>
    <w:p w14:paraId="00C346D4" w14:textId="310AD997" w:rsidR="00A417C1" w:rsidRDefault="009717B1" w:rsidP="009717B1">
      <w:pPr>
        <w:pStyle w:val="ListParagraph"/>
        <w:numPr>
          <w:ilvl w:val="0"/>
          <w:numId w:val="12"/>
        </w:numPr>
      </w:pPr>
      <w:r w:rsidRPr="009717B1">
        <w:t>Data Explosion: Every day, businesses produce petabytes of data from sources including e-commerce platforms, social media, and Internet of Things devices. HDFS is designed with these massive workloads in mind.</w:t>
      </w:r>
    </w:p>
    <w:p w14:paraId="6A49147E" w14:textId="4C7BF16E" w:rsidR="009717B1" w:rsidRDefault="009717B1" w:rsidP="009717B1">
      <w:pPr>
        <w:pStyle w:val="ListParagraph"/>
        <w:numPr>
          <w:ilvl w:val="0"/>
          <w:numId w:val="12"/>
        </w:numPr>
      </w:pPr>
      <w:r w:rsidRPr="009717B1">
        <w:t>Transition to Unstructured Data: HDFS manages unstructured data, including text, videos, and photos, more easily than relational databases.</w:t>
      </w:r>
    </w:p>
    <w:p w14:paraId="3F843581" w14:textId="5868EBA7" w:rsidR="009717B1" w:rsidRDefault="009717B1" w:rsidP="009717B1">
      <w:pPr>
        <w:pStyle w:val="ListParagraph"/>
        <w:numPr>
          <w:ilvl w:val="0"/>
          <w:numId w:val="12"/>
        </w:numPr>
      </w:pPr>
      <w:r w:rsidRPr="009717B1">
        <w:t>Scalability and Cost-Effectiveness: The expansion of traditional databases necessitates a substantial hardware investment. HDFS is a more affordable option because it makes use of commodity hardware.</w:t>
      </w:r>
    </w:p>
    <w:p w14:paraId="738BB8FE" w14:textId="10B8158F" w:rsidR="009717B1" w:rsidRDefault="009717B1" w:rsidP="009717B1">
      <w:pPr>
        <w:pStyle w:val="ListParagraph"/>
        <w:numPr>
          <w:ilvl w:val="0"/>
          <w:numId w:val="12"/>
        </w:numPr>
      </w:pPr>
      <w:r w:rsidRPr="009717B1">
        <w:t>Real-Time Analytics: HDFS facilitates real-time data analytics, which aids in decision-making in dynamic settings when used in conjunction with tools such as Apache Spark and Hive.</w:t>
      </w:r>
    </w:p>
    <w:p w14:paraId="09775AC8" w14:textId="299C49B2" w:rsidR="009717B1" w:rsidRDefault="009717B1" w:rsidP="009717B1">
      <w:pPr>
        <w:pStyle w:val="ListParagraph"/>
        <w:numPr>
          <w:ilvl w:val="0"/>
          <w:numId w:val="12"/>
        </w:numPr>
      </w:pPr>
      <w:r w:rsidRPr="009717B1">
        <w:t>Industry-Wide Adoption: HDFS powers solutions for fraud detection, personalized medication, recommendation systems, and more in the financial and medical sectors.</w:t>
      </w:r>
    </w:p>
    <w:p w14:paraId="289A7DCA" w14:textId="77777777" w:rsidR="003B5423" w:rsidRDefault="003B5423" w:rsidP="009717B1"/>
    <w:p w14:paraId="45652772" w14:textId="61C48740" w:rsidR="009717B1" w:rsidRPr="003B5423" w:rsidRDefault="009717B1" w:rsidP="009717B1">
      <w:pPr>
        <w:rPr>
          <w:b/>
          <w:bCs/>
          <w:u w:val="single"/>
        </w:rPr>
      </w:pPr>
      <w:r w:rsidRPr="003B5423">
        <w:rPr>
          <w:b/>
          <w:bCs/>
          <w:u w:val="single"/>
        </w:rPr>
        <w:t xml:space="preserve">Important Features of </w:t>
      </w:r>
      <w:proofErr w:type="gramStart"/>
      <w:r w:rsidRPr="003B5423">
        <w:rPr>
          <w:b/>
          <w:bCs/>
          <w:u w:val="single"/>
        </w:rPr>
        <w:t>HDFS</w:t>
      </w:r>
      <w:r w:rsidR="003B5423">
        <w:rPr>
          <w:b/>
          <w:bCs/>
          <w:u w:val="single"/>
        </w:rPr>
        <w:t>:-</w:t>
      </w:r>
      <w:proofErr w:type="gramEnd"/>
    </w:p>
    <w:p w14:paraId="0366C3BF" w14:textId="54A70F63" w:rsidR="009717B1" w:rsidRDefault="009717B1" w:rsidP="009717B1">
      <w:r>
        <w:t>HDFS stands out in the database and data processing ecosystem due to its unique features:</w:t>
      </w:r>
    </w:p>
    <w:p w14:paraId="4AE3C805" w14:textId="77777777" w:rsidR="009717B1" w:rsidRPr="009717B1" w:rsidRDefault="009717B1" w:rsidP="009717B1">
      <w:pPr>
        <w:pStyle w:val="ListParagraph"/>
        <w:numPr>
          <w:ilvl w:val="0"/>
          <w:numId w:val="13"/>
        </w:numPr>
      </w:pPr>
      <w:r w:rsidRPr="009717B1">
        <w:rPr>
          <w:b/>
          <w:bCs/>
        </w:rPr>
        <w:t>Distributed Storage</w:t>
      </w:r>
      <w:r w:rsidRPr="009717B1">
        <w:t>: HDFS stores data across a cluster of machines, ensuring high availability and fault tolerance.</w:t>
      </w:r>
    </w:p>
    <w:p w14:paraId="1F7D3572" w14:textId="77777777" w:rsidR="009717B1" w:rsidRPr="009717B1" w:rsidRDefault="009717B1" w:rsidP="009717B1">
      <w:pPr>
        <w:pStyle w:val="ListParagraph"/>
        <w:numPr>
          <w:ilvl w:val="0"/>
          <w:numId w:val="13"/>
        </w:numPr>
      </w:pPr>
      <w:r w:rsidRPr="009717B1">
        <w:rPr>
          <w:b/>
          <w:bCs/>
        </w:rPr>
        <w:t>Scalability</w:t>
      </w:r>
      <w:r w:rsidRPr="009717B1">
        <w:t>: By adding new nodes, organizations can expand storage and processing capabilities without major architectural changes.</w:t>
      </w:r>
    </w:p>
    <w:p w14:paraId="217810C9" w14:textId="77777777" w:rsidR="009717B1" w:rsidRPr="009717B1" w:rsidRDefault="009717B1" w:rsidP="009717B1">
      <w:pPr>
        <w:pStyle w:val="ListParagraph"/>
        <w:numPr>
          <w:ilvl w:val="0"/>
          <w:numId w:val="13"/>
        </w:numPr>
      </w:pPr>
      <w:r w:rsidRPr="009717B1">
        <w:rPr>
          <w:b/>
          <w:bCs/>
        </w:rPr>
        <w:lastRenderedPageBreak/>
        <w:t>Fault Tolerance</w:t>
      </w:r>
      <w:r w:rsidRPr="009717B1">
        <w:t>: Data in HDFS is replicated across multiple nodes. If a node fails, data can be retrieved from other replicas.</w:t>
      </w:r>
    </w:p>
    <w:p w14:paraId="1628B59B" w14:textId="77777777" w:rsidR="009717B1" w:rsidRPr="009717B1" w:rsidRDefault="009717B1" w:rsidP="009717B1">
      <w:pPr>
        <w:pStyle w:val="ListParagraph"/>
        <w:numPr>
          <w:ilvl w:val="0"/>
          <w:numId w:val="13"/>
        </w:numPr>
      </w:pPr>
      <w:r w:rsidRPr="009717B1">
        <w:rPr>
          <w:b/>
          <w:bCs/>
        </w:rPr>
        <w:t>High Throughput</w:t>
      </w:r>
      <w:r w:rsidRPr="009717B1">
        <w:t>: The system is optimized for batch processing, ensuring efficient handling of large datasets.</w:t>
      </w:r>
    </w:p>
    <w:p w14:paraId="32CBB2D5" w14:textId="77777777" w:rsidR="009717B1" w:rsidRPr="009717B1" w:rsidRDefault="009717B1" w:rsidP="009717B1">
      <w:pPr>
        <w:pStyle w:val="ListParagraph"/>
        <w:numPr>
          <w:ilvl w:val="0"/>
          <w:numId w:val="13"/>
        </w:numPr>
      </w:pPr>
      <w:r w:rsidRPr="009717B1">
        <w:rPr>
          <w:b/>
          <w:bCs/>
        </w:rPr>
        <w:t>Streaming Data Access</w:t>
      </w:r>
      <w:r w:rsidRPr="009717B1">
        <w:t>: HDFS is designed for high-throughput access rather than low-latency read-write operations.</w:t>
      </w:r>
    </w:p>
    <w:p w14:paraId="4B985FB5" w14:textId="77777777" w:rsidR="009717B1" w:rsidRPr="009717B1" w:rsidRDefault="009717B1" w:rsidP="009717B1">
      <w:pPr>
        <w:pStyle w:val="ListParagraph"/>
        <w:numPr>
          <w:ilvl w:val="0"/>
          <w:numId w:val="13"/>
        </w:numPr>
      </w:pPr>
      <w:r w:rsidRPr="009717B1">
        <w:rPr>
          <w:b/>
          <w:bCs/>
        </w:rPr>
        <w:t>Compatibility with Various File Formats</w:t>
      </w:r>
      <w:r w:rsidRPr="009717B1">
        <w:t>: It supports multiple file formats, including text, Avro, and Parquet.</w:t>
      </w:r>
    </w:p>
    <w:p w14:paraId="2F9C83CA" w14:textId="77777777" w:rsidR="009717B1" w:rsidRPr="009717B1" w:rsidRDefault="009717B1" w:rsidP="009717B1">
      <w:pPr>
        <w:pStyle w:val="ListParagraph"/>
        <w:numPr>
          <w:ilvl w:val="0"/>
          <w:numId w:val="13"/>
        </w:numPr>
      </w:pPr>
      <w:r w:rsidRPr="009717B1">
        <w:rPr>
          <w:b/>
          <w:bCs/>
        </w:rPr>
        <w:t>Write Once, Read Many</w:t>
      </w:r>
      <w:r w:rsidRPr="009717B1">
        <w:t>: HDFS follows a write-once-read-many pattern, simplifying data consistency and integrity.</w:t>
      </w:r>
    </w:p>
    <w:p w14:paraId="2278987A" w14:textId="77777777" w:rsidR="009717B1" w:rsidRDefault="009717B1" w:rsidP="009717B1">
      <w:pPr>
        <w:pStyle w:val="ListParagraph"/>
        <w:numPr>
          <w:ilvl w:val="0"/>
          <w:numId w:val="13"/>
        </w:numPr>
      </w:pPr>
      <w:r w:rsidRPr="009717B1">
        <w:rPr>
          <w:b/>
          <w:bCs/>
        </w:rPr>
        <w:t>Integration with Hadoop Ecosystem</w:t>
      </w:r>
      <w:r w:rsidRPr="009717B1">
        <w:t>: HDFS seamlessly integrates with MapReduce, Hive, Pig, and other Hadoop tools.</w:t>
      </w:r>
    </w:p>
    <w:p w14:paraId="603E16B8" w14:textId="77777777" w:rsidR="009717B1" w:rsidRDefault="009717B1" w:rsidP="009717B1"/>
    <w:p w14:paraId="24FEACA4" w14:textId="0221A8BA" w:rsidR="009717B1" w:rsidRPr="009717B1" w:rsidRDefault="009717B1" w:rsidP="009717B1">
      <w:pPr>
        <w:rPr>
          <w:b/>
          <w:bCs/>
          <w:u w:val="single"/>
        </w:rPr>
      </w:pPr>
      <w:r w:rsidRPr="009717B1">
        <w:rPr>
          <w:b/>
          <w:bCs/>
          <w:u w:val="single"/>
        </w:rPr>
        <w:t xml:space="preserve">Advantages of </w:t>
      </w:r>
      <w:proofErr w:type="gramStart"/>
      <w:r w:rsidRPr="009717B1">
        <w:rPr>
          <w:b/>
          <w:bCs/>
          <w:u w:val="single"/>
        </w:rPr>
        <w:t>HDFS</w:t>
      </w:r>
      <w:r w:rsidR="005A4C99">
        <w:rPr>
          <w:b/>
          <w:bCs/>
          <w:u w:val="single"/>
        </w:rPr>
        <w:t>:-</w:t>
      </w:r>
      <w:proofErr w:type="gramEnd"/>
    </w:p>
    <w:p w14:paraId="5931D81C" w14:textId="77777777" w:rsidR="009717B1" w:rsidRPr="009717B1" w:rsidRDefault="009717B1" w:rsidP="009717B1">
      <w:r w:rsidRPr="009717B1">
        <w:t>HDFS offers numerous advantages that make it a preferred choice for big data storage and processing:</w:t>
      </w:r>
    </w:p>
    <w:p w14:paraId="683C7D6A" w14:textId="77777777" w:rsidR="009717B1" w:rsidRPr="009717B1" w:rsidRDefault="009717B1" w:rsidP="009717B1">
      <w:pPr>
        <w:numPr>
          <w:ilvl w:val="0"/>
          <w:numId w:val="14"/>
        </w:numPr>
      </w:pPr>
      <w:r w:rsidRPr="009717B1">
        <w:rPr>
          <w:b/>
          <w:bCs/>
        </w:rPr>
        <w:t>Scalability</w:t>
      </w:r>
      <w:r w:rsidRPr="009717B1">
        <w:t>: HDFS scales horizontally by adding inexpensive commodity hardware.</w:t>
      </w:r>
    </w:p>
    <w:p w14:paraId="73A44424" w14:textId="77777777" w:rsidR="009717B1" w:rsidRPr="009717B1" w:rsidRDefault="009717B1" w:rsidP="009717B1">
      <w:pPr>
        <w:numPr>
          <w:ilvl w:val="0"/>
          <w:numId w:val="14"/>
        </w:numPr>
      </w:pPr>
      <w:r w:rsidRPr="009717B1">
        <w:rPr>
          <w:b/>
          <w:bCs/>
        </w:rPr>
        <w:t>Fault Tolerance</w:t>
      </w:r>
      <w:r w:rsidRPr="009717B1">
        <w:t>: Replication ensures data availability even if hardware fails.</w:t>
      </w:r>
    </w:p>
    <w:p w14:paraId="7FD703D9" w14:textId="77777777" w:rsidR="009717B1" w:rsidRPr="009717B1" w:rsidRDefault="009717B1" w:rsidP="009717B1">
      <w:pPr>
        <w:numPr>
          <w:ilvl w:val="0"/>
          <w:numId w:val="14"/>
        </w:numPr>
      </w:pPr>
      <w:r w:rsidRPr="009717B1">
        <w:rPr>
          <w:b/>
          <w:bCs/>
        </w:rPr>
        <w:t>Cost-Effectiveness</w:t>
      </w:r>
      <w:r w:rsidRPr="009717B1">
        <w:t>: By leveraging commodity hardware, organizations reduce storage and operational costs.</w:t>
      </w:r>
    </w:p>
    <w:p w14:paraId="76BB95E3" w14:textId="77777777" w:rsidR="009717B1" w:rsidRPr="009717B1" w:rsidRDefault="009717B1" w:rsidP="009717B1">
      <w:pPr>
        <w:numPr>
          <w:ilvl w:val="0"/>
          <w:numId w:val="14"/>
        </w:numPr>
      </w:pPr>
      <w:r w:rsidRPr="009717B1">
        <w:rPr>
          <w:b/>
          <w:bCs/>
        </w:rPr>
        <w:t>Flexibility</w:t>
      </w:r>
      <w:r w:rsidRPr="009717B1">
        <w:t>: HDFS handles structured, semi-structured, and unstructured data.</w:t>
      </w:r>
    </w:p>
    <w:p w14:paraId="157221A0" w14:textId="77777777" w:rsidR="009717B1" w:rsidRPr="009717B1" w:rsidRDefault="009717B1" w:rsidP="009717B1">
      <w:pPr>
        <w:numPr>
          <w:ilvl w:val="0"/>
          <w:numId w:val="14"/>
        </w:numPr>
      </w:pPr>
      <w:r w:rsidRPr="009717B1">
        <w:rPr>
          <w:b/>
          <w:bCs/>
        </w:rPr>
        <w:t>High Performance</w:t>
      </w:r>
      <w:r w:rsidRPr="009717B1">
        <w:t>: It is optimized for large-scale data processing, making it ideal for analytics.</w:t>
      </w:r>
    </w:p>
    <w:p w14:paraId="5680A9DA" w14:textId="77777777" w:rsidR="009717B1" w:rsidRPr="009717B1" w:rsidRDefault="009717B1" w:rsidP="009717B1">
      <w:pPr>
        <w:numPr>
          <w:ilvl w:val="0"/>
          <w:numId w:val="14"/>
        </w:numPr>
      </w:pPr>
      <w:r w:rsidRPr="009717B1">
        <w:rPr>
          <w:b/>
          <w:bCs/>
        </w:rPr>
        <w:t>Integration with Analytics Tools</w:t>
      </w:r>
      <w:r w:rsidRPr="009717B1">
        <w:t>: HDFS works with Apache Spark, Hive, and other frameworks, enabling efficient data analytics and machine learning.</w:t>
      </w:r>
    </w:p>
    <w:p w14:paraId="2100E8EA" w14:textId="77777777" w:rsidR="009717B1" w:rsidRPr="009717B1" w:rsidRDefault="009717B1" w:rsidP="009717B1">
      <w:pPr>
        <w:numPr>
          <w:ilvl w:val="0"/>
          <w:numId w:val="14"/>
        </w:numPr>
      </w:pPr>
      <w:r w:rsidRPr="009717B1">
        <w:rPr>
          <w:b/>
          <w:bCs/>
        </w:rPr>
        <w:lastRenderedPageBreak/>
        <w:t>Support for Large Files</w:t>
      </w:r>
      <w:r w:rsidRPr="009717B1">
        <w:t>: HDFS efficiently manages files ranging from gigabytes to terabytes.</w:t>
      </w:r>
    </w:p>
    <w:p w14:paraId="3AF40EE2" w14:textId="77777777" w:rsidR="009717B1" w:rsidRPr="009717B1" w:rsidRDefault="009717B1" w:rsidP="009717B1">
      <w:pPr>
        <w:numPr>
          <w:ilvl w:val="0"/>
          <w:numId w:val="14"/>
        </w:numPr>
      </w:pPr>
      <w:r w:rsidRPr="009717B1">
        <w:rPr>
          <w:b/>
          <w:bCs/>
        </w:rPr>
        <w:t>Community Support</w:t>
      </w:r>
      <w:r w:rsidRPr="009717B1">
        <w:t>: As an open-source solution, HDFS benefits from continuous innovation and support from the Apache community.</w:t>
      </w:r>
    </w:p>
    <w:p w14:paraId="4429CED0" w14:textId="77777777" w:rsidR="009717B1" w:rsidRDefault="009717B1" w:rsidP="009717B1"/>
    <w:p w14:paraId="36FB40A3" w14:textId="5AE51A9D" w:rsidR="009717B1" w:rsidRPr="009717B1" w:rsidRDefault="009717B1" w:rsidP="009717B1">
      <w:pPr>
        <w:rPr>
          <w:b/>
          <w:bCs/>
          <w:u w:val="single"/>
        </w:rPr>
      </w:pPr>
      <w:r w:rsidRPr="009717B1">
        <w:rPr>
          <w:b/>
          <w:bCs/>
          <w:u w:val="single"/>
        </w:rPr>
        <w:t xml:space="preserve">Disadvantages of </w:t>
      </w:r>
      <w:proofErr w:type="gramStart"/>
      <w:r w:rsidRPr="009717B1">
        <w:rPr>
          <w:b/>
          <w:bCs/>
          <w:u w:val="single"/>
        </w:rPr>
        <w:t>HDFS</w:t>
      </w:r>
      <w:r w:rsidR="005A4C99">
        <w:rPr>
          <w:b/>
          <w:bCs/>
          <w:u w:val="single"/>
        </w:rPr>
        <w:t>:-</w:t>
      </w:r>
      <w:proofErr w:type="gramEnd"/>
    </w:p>
    <w:p w14:paraId="5FEB8CAC" w14:textId="77777777" w:rsidR="009717B1" w:rsidRPr="009717B1" w:rsidRDefault="009717B1" w:rsidP="009717B1">
      <w:r w:rsidRPr="009717B1">
        <w:t>While HDFS offers numerous advantages, it also has some limitations:</w:t>
      </w:r>
    </w:p>
    <w:p w14:paraId="6A808C0E" w14:textId="77777777" w:rsidR="009717B1" w:rsidRPr="009717B1" w:rsidRDefault="009717B1" w:rsidP="009717B1">
      <w:pPr>
        <w:numPr>
          <w:ilvl w:val="0"/>
          <w:numId w:val="15"/>
        </w:numPr>
      </w:pPr>
      <w:r w:rsidRPr="009717B1">
        <w:rPr>
          <w:b/>
          <w:bCs/>
        </w:rPr>
        <w:t>Latency Issues</w:t>
      </w:r>
      <w:r w:rsidRPr="009717B1">
        <w:t>: HDFS is optimized for batch processing, not real-time data access, leading to higher latency for certain applications.</w:t>
      </w:r>
    </w:p>
    <w:p w14:paraId="6089F2AA" w14:textId="77777777" w:rsidR="009717B1" w:rsidRPr="009717B1" w:rsidRDefault="009717B1" w:rsidP="009717B1">
      <w:pPr>
        <w:numPr>
          <w:ilvl w:val="0"/>
          <w:numId w:val="15"/>
        </w:numPr>
      </w:pPr>
      <w:r w:rsidRPr="009717B1">
        <w:rPr>
          <w:b/>
          <w:bCs/>
        </w:rPr>
        <w:t>Write-Once Restriction</w:t>
      </w:r>
      <w:r w:rsidRPr="009717B1">
        <w:t>: Files in HDFS cannot be modified after they are written, which may be restrictive for some use cases.</w:t>
      </w:r>
    </w:p>
    <w:p w14:paraId="272F4E15" w14:textId="77777777" w:rsidR="009717B1" w:rsidRPr="009717B1" w:rsidRDefault="009717B1" w:rsidP="009717B1">
      <w:pPr>
        <w:numPr>
          <w:ilvl w:val="0"/>
          <w:numId w:val="15"/>
        </w:numPr>
      </w:pPr>
      <w:r w:rsidRPr="009717B1">
        <w:rPr>
          <w:b/>
          <w:bCs/>
        </w:rPr>
        <w:t>High Learning Curve</w:t>
      </w:r>
      <w:r w:rsidRPr="009717B1">
        <w:t>: Setting up and managing an HDFS cluster requires specialized skills.</w:t>
      </w:r>
    </w:p>
    <w:p w14:paraId="5CD34BCD" w14:textId="77777777" w:rsidR="009717B1" w:rsidRPr="009717B1" w:rsidRDefault="009717B1" w:rsidP="009717B1">
      <w:pPr>
        <w:numPr>
          <w:ilvl w:val="0"/>
          <w:numId w:val="15"/>
        </w:numPr>
      </w:pPr>
      <w:r w:rsidRPr="009717B1">
        <w:rPr>
          <w:b/>
          <w:bCs/>
        </w:rPr>
        <w:t>Dependency on Commodity Hardware</w:t>
      </w:r>
      <w:r w:rsidRPr="009717B1">
        <w:t>: Although cost-effective, using commodity hardware increases the likelihood of hardware failures.</w:t>
      </w:r>
    </w:p>
    <w:p w14:paraId="310FDEF3" w14:textId="77777777" w:rsidR="009717B1" w:rsidRPr="009717B1" w:rsidRDefault="009717B1" w:rsidP="009717B1">
      <w:pPr>
        <w:numPr>
          <w:ilvl w:val="0"/>
          <w:numId w:val="15"/>
        </w:numPr>
      </w:pPr>
      <w:r w:rsidRPr="009717B1">
        <w:rPr>
          <w:b/>
          <w:bCs/>
        </w:rPr>
        <w:t>Small File Problem</w:t>
      </w:r>
      <w:r w:rsidRPr="009717B1">
        <w:t xml:space="preserve">: HDFS struggles with storing </w:t>
      </w:r>
      <w:proofErr w:type="gramStart"/>
      <w:r w:rsidRPr="009717B1">
        <w:t>a large number of</w:t>
      </w:r>
      <w:proofErr w:type="gramEnd"/>
      <w:r w:rsidRPr="009717B1">
        <w:t xml:space="preserve"> small files efficiently due to metadata overhead.</w:t>
      </w:r>
    </w:p>
    <w:p w14:paraId="48E8E432" w14:textId="77777777" w:rsidR="009717B1" w:rsidRPr="009717B1" w:rsidRDefault="009717B1" w:rsidP="009717B1">
      <w:pPr>
        <w:numPr>
          <w:ilvl w:val="0"/>
          <w:numId w:val="15"/>
        </w:numPr>
      </w:pPr>
      <w:r w:rsidRPr="009717B1">
        <w:rPr>
          <w:b/>
          <w:bCs/>
        </w:rPr>
        <w:t>Security Concerns</w:t>
      </w:r>
      <w:r w:rsidRPr="009717B1">
        <w:t>: Native HDFS lacks advanced security features, although tools like Kerberos and Ranger can be integrated.</w:t>
      </w:r>
    </w:p>
    <w:p w14:paraId="29873CCA" w14:textId="77777777" w:rsidR="009717B1" w:rsidRPr="009717B1" w:rsidRDefault="009717B1" w:rsidP="009717B1">
      <w:pPr>
        <w:numPr>
          <w:ilvl w:val="0"/>
          <w:numId w:val="15"/>
        </w:numPr>
      </w:pPr>
      <w:r w:rsidRPr="009717B1">
        <w:rPr>
          <w:b/>
          <w:bCs/>
        </w:rPr>
        <w:t>Resource Consumption</w:t>
      </w:r>
      <w:r w:rsidRPr="009717B1">
        <w:t>: Managing large clusters requires substantial computational resources and power.</w:t>
      </w:r>
    </w:p>
    <w:p w14:paraId="4433D711" w14:textId="77777777" w:rsidR="009717B1" w:rsidRPr="009717B1" w:rsidRDefault="009717B1" w:rsidP="009717B1">
      <w:pPr>
        <w:numPr>
          <w:ilvl w:val="0"/>
          <w:numId w:val="15"/>
        </w:numPr>
      </w:pPr>
      <w:r w:rsidRPr="009717B1">
        <w:rPr>
          <w:b/>
          <w:bCs/>
        </w:rPr>
        <w:t>Limited Suitability for Transactional Databases</w:t>
      </w:r>
      <w:r w:rsidRPr="009717B1">
        <w:t>: HDFS is not designed for transactional data processing, making it less suitable for certain applications.</w:t>
      </w:r>
    </w:p>
    <w:p w14:paraId="18913E11" w14:textId="77777777" w:rsidR="009717B1" w:rsidRDefault="009717B1" w:rsidP="009717B1">
      <w:pPr>
        <w:ind w:firstLine="0"/>
      </w:pPr>
    </w:p>
    <w:p w14:paraId="33367B39" w14:textId="77777777" w:rsidR="00FB1C9C" w:rsidRDefault="00FB1C9C" w:rsidP="009717B1">
      <w:pPr>
        <w:ind w:firstLine="0"/>
      </w:pPr>
    </w:p>
    <w:p w14:paraId="6F1E2854" w14:textId="36390760" w:rsidR="009717B1" w:rsidRPr="009717B1" w:rsidRDefault="009717B1" w:rsidP="009717B1">
      <w:pPr>
        <w:ind w:firstLine="0"/>
      </w:pPr>
      <w:r w:rsidRPr="009717B1">
        <w:rPr>
          <w:b/>
          <w:bCs/>
        </w:rPr>
        <w:lastRenderedPageBreak/>
        <w:t>Conclusion and Key Takeaways</w:t>
      </w:r>
      <w:r w:rsidRPr="00FB1C9C">
        <w:rPr>
          <w:b/>
          <w:bCs/>
        </w:rPr>
        <w:t>:</w:t>
      </w:r>
      <w:r w:rsidRPr="009717B1">
        <w:br/>
        <w:t xml:space="preserve">With its scalable and fault-tolerant solutions for contemporary analytics problems, HDFS has completely changed how businesses store and handle huge data. HDFS has made it possible for enterprises to effectively extract insights from large datasets by resolving the drawbacks of conventional database systems. However, for time-sensitive applications, its emphasis on batch processing and lack of real-time capabilities </w:t>
      </w:r>
      <w:proofErr w:type="gramStart"/>
      <w:r w:rsidRPr="009717B1">
        <w:t>make</w:t>
      </w:r>
      <w:proofErr w:type="gramEnd"/>
      <w:r w:rsidRPr="009717B1">
        <w:t xml:space="preserve"> additional technologies like Apache Kafka or Spark Streaming necessary.</w:t>
      </w:r>
    </w:p>
    <w:p w14:paraId="3F953991" w14:textId="77777777" w:rsidR="009717B1" w:rsidRDefault="009717B1" w:rsidP="009717B1">
      <w:pPr>
        <w:ind w:firstLine="0"/>
      </w:pPr>
    </w:p>
    <w:p w14:paraId="5C35D8FD" w14:textId="77777777" w:rsidR="009717B1" w:rsidRDefault="009717B1" w:rsidP="009717B1">
      <w:pPr>
        <w:ind w:firstLine="0"/>
      </w:pPr>
      <w:r w:rsidRPr="009717B1">
        <w:t>The HDFS adoption process teaches database professionals and organizations important lessons:</w:t>
      </w:r>
    </w:p>
    <w:p w14:paraId="54C3C0FD" w14:textId="77777777" w:rsidR="009717B1" w:rsidRDefault="009717B1" w:rsidP="009717B1">
      <w:pPr>
        <w:ind w:firstLine="0"/>
      </w:pPr>
    </w:p>
    <w:p w14:paraId="44AF8F13" w14:textId="77777777" w:rsidR="009717B1" w:rsidRDefault="009717B1" w:rsidP="009717B1">
      <w:pPr>
        <w:pStyle w:val="ListParagraph"/>
        <w:numPr>
          <w:ilvl w:val="0"/>
          <w:numId w:val="16"/>
        </w:numPr>
      </w:pPr>
      <w:r w:rsidRPr="009717B1">
        <w:t>Make an Integration Plan: HDFS functions best when combined with other Hadoop ecosystem components. A carefully thought-out design guarantees effective workflows.</w:t>
      </w:r>
    </w:p>
    <w:p w14:paraId="6B297073" w14:textId="77777777" w:rsidR="009717B1" w:rsidRDefault="009717B1" w:rsidP="009717B1">
      <w:pPr>
        <w:pStyle w:val="ListParagraph"/>
        <w:numPr>
          <w:ilvl w:val="0"/>
          <w:numId w:val="16"/>
        </w:numPr>
      </w:pPr>
      <w:r w:rsidRPr="009717B1">
        <w:t>Equilibrium Costs and Complexity: Although HDFS lowers storage expenses, cluster management can be challenging. Allocating resources and providing training are essential.</w:t>
      </w:r>
    </w:p>
    <w:p w14:paraId="3A6E49B0" w14:textId="77777777" w:rsidR="009717B1" w:rsidRDefault="009717B1" w:rsidP="009717B1">
      <w:pPr>
        <w:pStyle w:val="ListParagraph"/>
        <w:numPr>
          <w:ilvl w:val="0"/>
          <w:numId w:val="16"/>
        </w:numPr>
      </w:pPr>
      <w:r w:rsidRPr="009717B1">
        <w:t>Address Security: To safeguard sensitive data, organizations need to have security frameworks and monitoring mechanisms in place.</w:t>
      </w:r>
    </w:p>
    <w:p w14:paraId="3AEEBFE3" w14:textId="3AE9E7CC" w:rsidR="009717B1" w:rsidRDefault="009717B1" w:rsidP="009717B1">
      <w:pPr>
        <w:pStyle w:val="ListParagraph"/>
        <w:numPr>
          <w:ilvl w:val="0"/>
          <w:numId w:val="16"/>
        </w:numPr>
      </w:pPr>
      <w:r w:rsidRPr="009717B1">
        <w:t>Examine Use Case Fit: HDFS may not be appropriate for transactional applications, but it is perfect for analytical workloads. The best of both worlds can be obtained with a hybrid method that combines HDFS and relational databases.</w:t>
      </w:r>
    </w:p>
    <w:p w14:paraId="0C460206" w14:textId="77777777" w:rsidR="009717B1" w:rsidRDefault="009717B1" w:rsidP="009717B1"/>
    <w:p w14:paraId="4E35C2FE" w14:textId="77777777" w:rsidR="00FB1C9C" w:rsidRDefault="00FB1C9C" w:rsidP="009717B1"/>
    <w:p w14:paraId="641A02EB" w14:textId="77777777" w:rsidR="00FB1C9C" w:rsidRDefault="00FB1C9C" w:rsidP="009717B1"/>
    <w:p w14:paraId="69D3D2D2" w14:textId="77777777" w:rsidR="00FB1C9C" w:rsidRDefault="00FB1C9C" w:rsidP="009717B1"/>
    <w:p w14:paraId="36976551" w14:textId="77777777" w:rsidR="00FB1C9C" w:rsidRDefault="00FB1C9C" w:rsidP="009717B1"/>
    <w:p w14:paraId="22AD2078" w14:textId="77777777" w:rsidR="00FB1C9C" w:rsidRDefault="00FB1C9C" w:rsidP="009717B1"/>
    <w:p w14:paraId="738E2340" w14:textId="77777777" w:rsidR="009717B1" w:rsidRPr="009717B1" w:rsidRDefault="009717B1" w:rsidP="009717B1">
      <w:pPr>
        <w:rPr>
          <w:b/>
          <w:bCs/>
        </w:rPr>
      </w:pPr>
      <w:r w:rsidRPr="009717B1">
        <w:rPr>
          <w:b/>
          <w:bCs/>
        </w:rPr>
        <w:lastRenderedPageBreak/>
        <w:t>References</w:t>
      </w:r>
    </w:p>
    <w:p w14:paraId="2EEB3846" w14:textId="77777777" w:rsidR="009717B1" w:rsidRPr="009717B1" w:rsidRDefault="009717B1" w:rsidP="009717B1">
      <w:pPr>
        <w:numPr>
          <w:ilvl w:val="0"/>
          <w:numId w:val="17"/>
        </w:numPr>
      </w:pPr>
      <w:r w:rsidRPr="009717B1">
        <w:t xml:space="preserve">Apache Hadoop. (n.d.). </w:t>
      </w:r>
      <w:r w:rsidRPr="009717B1">
        <w:rPr>
          <w:i/>
          <w:iCs/>
        </w:rPr>
        <w:t>Apache Hadoop HDFS Overview</w:t>
      </w:r>
      <w:r w:rsidRPr="009717B1">
        <w:t>. Retrieved from https://hadoop.apache.org/</w:t>
      </w:r>
    </w:p>
    <w:p w14:paraId="10DAB02C" w14:textId="77777777" w:rsidR="009717B1" w:rsidRPr="009717B1" w:rsidRDefault="009717B1" w:rsidP="009717B1">
      <w:pPr>
        <w:numPr>
          <w:ilvl w:val="0"/>
          <w:numId w:val="17"/>
        </w:numPr>
      </w:pPr>
      <w:r w:rsidRPr="009717B1">
        <w:t xml:space="preserve">Ghemawat, S., </w:t>
      </w:r>
      <w:proofErr w:type="spellStart"/>
      <w:r w:rsidRPr="009717B1">
        <w:t>Gobioff</w:t>
      </w:r>
      <w:proofErr w:type="spellEnd"/>
      <w:r w:rsidRPr="009717B1">
        <w:t xml:space="preserve">, H., &amp; Leung, S.-T. (2003). </w:t>
      </w:r>
      <w:r w:rsidRPr="009717B1">
        <w:rPr>
          <w:i/>
          <w:iCs/>
        </w:rPr>
        <w:t>The Google File System</w:t>
      </w:r>
      <w:r w:rsidRPr="009717B1">
        <w:t>. Retrieved from https://research.google/pubs/pub51/</w:t>
      </w:r>
    </w:p>
    <w:p w14:paraId="30A53A30" w14:textId="77777777" w:rsidR="009717B1" w:rsidRPr="009717B1" w:rsidRDefault="009717B1" w:rsidP="009717B1">
      <w:pPr>
        <w:numPr>
          <w:ilvl w:val="0"/>
          <w:numId w:val="17"/>
        </w:numPr>
      </w:pPr>
      <w:r w:rsidRPr="009717B1">
        <w:t xml:space="preserve">White, T. (2015). </w:t>
      </w:r>
      <w:r w:rsidRPr="009717B1">
        <w:rPr>
          <w:i/>
          <w:iCs/>
        </w:rPr>
        <w:t>Hadoop: The Definitive Guide</w:t>
      </w:r>
      <w:r w:rsidRPr="009717B1">
        <w:t xml:space="preserve"> (4th ed.). O'Reilly Media.</w:t>
      </w:r>
    </w:p>
    <w:p w14:paraId="4DB611BD" w14:textId="77777777" w:rsidR="009717B1" w:rsidRPr="009717B1" w:rsidRDefault="009717B1" w:rsidP="009717B1">
      <w:pPr>
        <w:numPr>
          <w:ilvl w:val="0"/>
          <w:numId w:val="17"/>
        </w:numPr>
      </w:pPr>
      <w:r w:rsidRPr="009717B1">
        <w:t xml:space="preserve">Apache Software Foundation. (n.d.). </w:t>
      </w:r>
      <w:r w:rsidRPr="009717B1">
        <w:rPr>
          <w:i/>
          <w:iCs/>
        </w:rPr>
        <w:t>HDFS Architecture Guide</w:t>
      </w:r>
      <w:r w:rsidRPr="009717B1">
        <w:t>. Retrieved from https://hadoop.apache.org/docs/r1.2.1/hdfs_design.html</w:t>
      </w:r>
    </w:p>
    <w:p w14:paraId="17D448AC" w14:textId="798E4781" w:rsidR="67AE9998" w:rsidRPr="00AF6A99" w:rsidRDefault="009717B1" w:rsidP="00AF6A99">
      <w:pPr>
        <w:numPr>
          <w:ilvl w:val="0"/>
          <w:numId w:val="17"/>
        </w:numPr>
      </w:pPr>
      <w:proofErr w:type="spellStart"/>
      <w:r w:rsidRPr="009717B1">
        <w:t>Zaharia</w:t>
      </w:r>
      <w:proofErr w:type="spellEnd"/>
      <w:r w:rsidRPr="009717B1">
        <w:t xml:space="preserve">, M., Chowdhury, M., Das, T., et al. (2012). </w:t>
      </w:r>
      <w:r w:rsidRPr="009717B1">
        <w:rPr>
          <w:i/>
          <w:iCs/>
        </w:rPr>
        <w:t>Resilient Distributed Datasets: A Fault-Tolerant Abstraction for In-Memory Cluster Computing</w:t>
      </w:r>
      <w:r w:rsidRPr="009717B1">
        <w:t>. Retrieved from https://www.usenix.org/</w:t>
      </w:r>
    </w:p>
    <w:sectPr w:rsidR="67AE9998" w:rsidRPr="00AF6A9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EB0CC" w14:textId="77777777" w:rsidR="00942425" w:rsidRDefault="00942425">
      <w:pPr>
        <w:spacing w:line="240" w:lineRule="auto"/>
      </w:pPr>
      <w:r>
        <w:separator/>
      </w:r>
    </w:p>
    <w:p w14:paraId="7FF15A99" w14:textId="77777777" w:rsidR="00942425" w:rsidRDefault="00942425"/>
  </w:endnote>
  <w:endnote w:type="continuationSeparator" w:id="0">
    <w:p w14:paraId="1391B3A3" w14:textId="77777777" w:rsidR="00942425" w:rsidRDefault="00942425">
      <w:pPr>
        <w:spacing w:line="240" w:lineRule="auto"/>
      </w:pPr>
      <w:r>
        <w:continuationSeparator/>
      </w:r>
    </w:p>
    <w:p w14:paraId="57A53BB2" w14:textId="77777777" w:rsidR="00942425" w:rsidRDefault="00942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0A5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471E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3136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E0B0E" w14:textId="77777777" w:rsidR="00942425" w:rsidRDefault="00942425">
      <w:pPr>
        <w:spacing w:line="240" w:lineRule="auto"/>
      </w:pPr>
      <w:r>
        <w:separator/>
      </w:r>
    </w:p>
    <w:p w14:paraId="0B8AE737" w14:textId="77777777" w:rsidR="00942425" w:rsidRDefault="00942425"/>
  </w:footnote>
  <w:footnote w:type="continuationSeparator" w:id="0">
    <w:p w14:paraId="02065298" w14:textId="77777777" w:rsidR="00942425" w:rsidRDefault="00942425">
      <w:pPr>
        <w:spacing w:line="240" w:lineRule="auto"/>
      </w:pPr>
      <w:r>
        <w:continuationSeparator/>
      </w:r>
    </w:p>
    <w:p w14:paraId="479B503C" w14:textId="77777777" w:rsidR="00942425" w:rsidRDefault="009424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E422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555E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445F3"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625245"/>
    <w:multiLevelType w:val="multilevel"/>
    <w:tmpl w:val="AA4E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5665A"/>
    <w:multiLevelType w:val="hybridMultilevel"/>
    <w:tmpl w:val="B022B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63F6C"/>
    <w:multiLevelType w:val="hybridMultilevel"/>
    <w:tmpl w:val="C7D8581A"/>
    <w:lvl w:ilvl="0" w:tplc="22FC5E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1646D41"/>
    <w:multiLevelType w:val="multilevel"/>
    <w:tmpl w:val="35CC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66684"/>
    <w:multiLevelType w:val="multilevel"/>
    <w:tmpl w:val="6800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330B9"/>
    <w:multiLevelType w:val="multilevel"/>
    <w:tmpl w:val="C0D6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C248D7"/>
    <w:multiLevelType w:val="hybridMultilevel"/>
    <w:tmpl w:val="00C4B728"/>
    <w:lvl w:ilvl="0" w:tplc="22FC5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7358E3"/>
    <w:multiLevelType w:val="multilevel"/>
    <w:tmpl w:val="98E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906496150">
    <w:abstractNumId w:val="16"/>
  </w:num>
  <w:num w:numId="13" w16cid:durableId="1979722027">
    <w:abstractNumId w:val="12"/>
  </w:num>
  <w:num w:numId="14" w16cid:durableId="222447825">
    <w:abstractNumId w:val="15"/>
  </w:num>
  <w:num w:numId="15" w16cid:durableId="615676494">
    <w:abstractNumId w:val="17"/>
  </w:num>
  <w:num w:numId="16" w16cid:durableId="1947686063">
    <w:abstractNumId w:val="11"/>
  </w:num>
  <w:num w:numId="17" w16cid:durableId="927008891">
    <w:abstractNumId w:val="10"/>
  </w:num>
  <w:num w:numId="18" w16cid:durableId="40641436">
    <w:abstractNumId w:val="13"/>
  </w:num>
  <w:num w:numId="19" w16cid:durableId="282885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77"/>
    <w:rsid w:val="00023AFE"/>
    <w:rsid w:val="000A3D9B"/>
    <w:rsid w:val="000D4642"/>
    <w:rsid w:val="000D539D"/>
    <w:rsid w:val="00116273"/>
    <w:rsid w:val="00197F77"/>
    <w:rsid w:val="00212FB5"/>
    <w:rsid w:val="00234227"/>
    <w:rsid w:val="002C79E6"/>
    <w:rsid w:val="002F3AE9"/>
    <w:rsid w:val="00312E71"/>
    <w:rsid w:val="003804CC"/>
    <w:rsid w:val="003B5423"/>
    <w:rsid w:val="005A4C99"/>
    <w:rsid w:val="005C199E"/>
    <w:rsid w:val="00662BF1"/>
    <w:rsid w:val="00664C1A"/>
    <w:rsid w:val="006B26BA"/>
    <w:rsid w:val="006F3579"/>
    <w:rsid w:val="0078464B"/>
    <w:rsid w:val="00820843"/>
    <w:rsid w:val="0087407D"/>
    <w:rsid w:val="00900658"/>
    <w:rsid w:val="00935CD5"/>
    <w:rsid w:val="00942425"/>
    <w:rsid w:val="009717B1"/>
    <w:rsid w:val="009B7337"/>
    <w:rsid w:val="00A417C1"/>
    <w:rsid w:val="00AE107E"/>
    <w:rsid w:val="00AF6A99"/>
    <w:rsid w:val="00B07E1C"/>
    <w:rsid w:val="00B46897"/>
    <w:rsid w:val="00B863FB"/>
    <w:rsid w:val="00B86440"/>
    <w:rsid w:val="00BA15C6"/>
    <w:rsid w:val="00BB2D6F"/>
    <w:rsid w:val="00BF292B"/>
    <w:rsid w:val="00C00F8F"/>
    <w:rsid w:val="00C03068"/>
    <w:rsid w:val="00D620FD"/>
    <w:rsid w:val="00D86597"/>
    <w:rsid w:val="00D91044"/>
    <w:rsid w:val="00E67454"/>
    <w:rsid w:val="00EF55C5"/>
    <w:rsid w:val="00F6242A"/>
    <w:rsid w:val="00FB1C9C"/>
    <w:rsid w:val="00FD0666"/>
    <w:rsid w:val="00FE623A"/>
    <w:rsid w:val="00FF24A9"/>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9C2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95388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98690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5409660">
      <w:bodyDiv w:val="1"/>
      <w:marLeft w:val="0"/>
      <w:marRight w:val="0"/>
      <w:marTop w:val="0"/>
      <w:marBottom w:val="0"/>
      <w:divBdr>
        <w:top w:val="none" w:sz="0" w:space="0" w:color="auto"/>
        <w:left w:val="none" w:sz="0" w:space="0" w:color="auto"/>
        <w:bottom w:val="none" w:sz="0" w:space="0" w:color="auto"/>
        <w:right w:val="none" w:sz="0" w:space="0" w:color="auto"/>
      </w:divBdr>
    </w:div>
    <w:div w:id="57509330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4768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324394">
      <w:bodyDiv w:val="1"/>
      <w:marLeft w:val="0"/>
      <w:marRight w:val="0"/>
      <w:marTop w:val="0"/>
      <w:marBottom w:val="0"/>
      <w:divBdr>
        <w:top w:val="none" w:sz="0" w:space="0" w:color="auto"/>
        <w:left w:val="none" w:sz="0" w:space="0" w:color="auto"/>
        <w:bottom w:val="none" w:sz="0" w:space="0" w:color="auto"/>
        <w:right w:val="none" w:sz="0" w:space="0" w:color="auto"/>
      </w:divBdr>
    </w:div>
    <w:div w:id="687222339">
      <w:bodyDiv w:val="1"/>
      <w:marLeft w:val="0"/>
      <w:marRight w:val="0"/>
      <w:marTop w:val="0"/>
      <w:marBottom w:val="0"/>
      <w:divBdr>
        <w:top w:val="none" w:sz="0" w:space="0" w:color="auto"/>
        <w:left w:val="none" w:sz="0" w:space="0" w:color="auto"/>
        <w:bottom w:val="none" w:sz="0" w:space="0" w:color="auto"/>
        <w:right w:val="none" w:sz="0" w:space="0" w:color="auto"/>
      </w:divBdr>
    </w:div>
    <w:div w:id="857932894">
      <w:bodyDiv w:val="1"/>
      <w:marLeft w:val="0"/>
      <w:marRight w:val="0"/>
      <w:marTop w:val="0"/>
      <w:marBottom w:val="0"/>
      <w:divBdr>
        <w:top w:val="none" w:sz="0" w:space="0" w:color="auto"/>
        <w:left w:val="none" w:sz="0" w:space="0" w:color="auto"/>
        <w:bottom w:val="none" w:sz="0" w:space="0" w:color="auto"/>
        <w:right w:val="none" w:sz="0" w:space="0" w:color="auto"/>
      </w:divBdr>
    </w:div>
    <w:div w:id="9446492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313936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1407364">
      <w:bodyDiv w:val="1"/>
      <w:marLeft w:val="0"/>
      <w:marRight w:val="0"/>
      <w:marTop w:val="0"/>
      <w:marBottom w:val="0"/>
      <w:divBdr>
        <w:top w:val="none" w:sz="0" w:space="0" w:color="auto"/>
        <w:left w:val="none" w:sz="0" w:space="0" w:color="auto"/>
        <w:bottom w:val="none" w:sz="0" w:space="0" w:color="auto"/>
        <w:right w:val="none" w:sz="0" w:space="0" w:color="auto"/>
      </w:divBdr>
    </w:div>
    <w:div w:id="1232958585">
      <w:bodyDiv w:val="1"/>
      <w:marLeft w:val="0"/>
      <w:marRight w:val="0"/>
      <w:marTop w:val="0"/>
      <w:marBottom w:val="0"/>
      <w:divBdr>
        <w:top w:val="none" w:sz="0" w:space="0" w:color="auto"/>
        <w:left w:val="none" w:sz="0" w:space="0" w:color="auto"/>
        <w:bottom w:val="none" w:sz="0" w:space="0" w:color="auto"/>
        <w:right w:val="none" w:sz="0" w:space="0" w:color="auto"/>
      </w:divBdr>
    </w:div>
    <w:div w:id="12515037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707061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3877267">
      <w:bodyDiv w:val="1"/>
      <w:marLeft w:val="0"/>
      <w:marRight w:val="0"/>
      <w:marTop w:val="0"/>
      <w:marBottom w:val="0"/>
      <w:divBdr>
        <w:top w:val="none" w:sz="0" w:space="0" w:color="auto"/>
        <w:left w:val="none" w:sz="0" w:space="0" w:color="auto"/>
        <w:bottom w:val="none" w:sz="0" w:space="0" w:color="auto"/>
        <w:right w:val="none" w:sz="0" w:space="0" w:color="auto"/>
      </w:divBdr>
    </w:div>
    <w:div w:id="175081362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0668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53198223">
      <w:bodyDiv w:val="1"/>
      <w:marLeft w:val="0"/>
      <w:marRight w:val="0"/>
      <w:marTop w:val="0"/>
      <w:marBottom w:val="0"/>
      <w:divBdr>
        <w:top w:val="none" w:sz="0" w:space="0" w:color="auto"/>
        <w:left w:val="none" w:sz="0" w:space="0" w:color="auto"/>
        <w:bottom w:val="none" w:sz="0" w:space="0" w:color="auto"/>
        <w:right w:val="none" w:sz="0" w:space="0" w:color="auto"/>
      </w:divBdr>
    </w:div>
    <w:div w:id="19669636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23434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279770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janshergill/Library/Containers/com.microsoft.Word/Data/Library/Application%20Support/Microsoft/Office/16.0/DTS/Search/%7bD2EAD20C-DA15-A040-BAF0-607C4AF523AA%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{D2EAD20C-DA15-A040-BAF0-607C4AF523AA}tf16392902_win32.dotx</Template>
  <TotalTime>0</TotalTime>
  <Pages>8</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2024-12-13T04:25:00Z</dcterms:created>
  <dcterms:modified xsi:type="dcterms:W3CDTF">2024-12-13T04:25:00Z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